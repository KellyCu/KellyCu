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843"/>
        <w:gridCol w:w="2667"/>
        <w:gridCol w:w="5728"/>
        <w:gridCol w:w="842"/>
      </w:tblGrid>
      <w:tr w:rsidR="005872B1" w14:paraId="2FA1AAA6" w14:textId="77777777" w:rsidTr="00F710C2">
        <w:trPr>
          <w:trHeight w:val="1440"/>
        </w:trPr>
        <w:tc>
          <w:tcPr>
            <w:tcW w:w="843" w:type="dxa"/>
            <w:tcBorders>
              <w:bottom w:val="single" w:sz="12" w:space="0" w:color="3C3388" w:themeColor="accent6"/>
            </w:tcBorders>
          </w:tcPr>
          <w:p w14:paraId="6DB99A10" w14:textId="77777777" w:rsidR="005872B1" w:rsidRDefault="005872B1" w:rsidP="00025726"/>
        </w:tc>
        <w:tc>
          <w:tcPr>
            <w:tcW w:w="8395" w:type="dxa"/>
            <w:gridSpan w:val="2"/>
            <w:tcBorders>
              <w:bottom w:val="single" w:sz="12" w:space="0" w:color="3C3388" w:themeColor="accent6"/>
            </w:tcBorders>
          </w:tcPr>
          <w:p w14:paraId="04584776" w14:textId="1136E2E8" w:rsidR="005872B1" w:rsidRPr="0009273C" w:rsidRDefault="00D27846" w:rsidP="00025726">
            <w:pPr>
              <w:pStyle w:val="Title"/>
            </w:pPr>
            <w:r>
              <w:t>Kelly Tom Cu</w:t>
            </w:r>
          </w:p>
          <w:p w14:paraId="49BA1FDB" w14:textId="2AE8550F" w:rsidR="005872B1" w:rsidRPr="00D64184" w:rsidRDefault="00D27846" w:rsidP="005872B1">
            <w:pPr>
              <w:pStyle w:val="Subtitle"/>
            </w:pPr>
            <w:r>
              <w:t>Full Stack Web Developer</w:t>
            </w:r>
          </w:p>
        </w:tc>
        <w:tc>
          <w:tcPr>
            <w:tcW w:w="842" w:type="dxa"/>
            <w:tcBorders>
              <w:bottom w:val="single" w:sz="12" w:space="0" w:color="3C3388" w:themeColor="accent6"/>
            </w:tcBorders>
          </w:tcPr>
          <w:p w14:paraId="0464F1EC" w14:textId="77777777" w:rsidR="005872B1" w:rsidRDefault="005872B1" w:rsidP="00025726"/>
        </w:tc>
      </w:tr>
      <w:tr w:rsidR="005872B1" w14:paraId="172FD6D4" w14:textId="77777777" w:rsidTr="00F710C2">
        <w:tblPrEx>
          <w:tblCellMar>
            <w:top w:w="216" w:type="dxa"/>
            <w:left w:w="216" w:type="dxa"/>
            <w:right w:w="216" w:type="dxa"/>
          </w:tblCellMar>
        </w:tblPrEx>
        <w:trPr>
          <w:trHeight w:val="2364"/>
        </w:trPr>
        <w:tc>
          <w:tcPr>
            <w:tcW w:w="3510" w:type="dxa"/>
            <w:gridSpan w:val="2"/>
            <w:tcBorders>
              <w:top w:val="single" w:sz="12" w:space="0" w:color="3C3388" w:themeColor="accent6"/>
              <w:right w:val="single" w:sz="12" w:space="0" w:color="3C3388" w:themeColor="accent6"/>
            </w:tcBorders>
          </w:tcPr>
          <w:p w14:paraId="681C79D2" w14:textId="77777777" w:rsidR="005872B1" w:rsidRPr="00605A5B" w:rsidRDefault="00000000" w:rsidP="005872B1">
            <w:pPr>
              <w:pStyle w:val="Heading1"/>
              <w:jc w:val="right"/>
            </w:pPr>
            <w:sdt>
              <w:sdtPr>
                <w:id w:val="1604447469"/>
                <w:placeholder>
                  <w:docPart w:val="2C1315A59CD6459CBEE235262A584508"/>
                </w:placeholder>
                <w:temporary/>
                <w:showingPlcHdr/>
                <w15:appearance w15:val="hidden"/>
                <w:text/>
              </w:sdtPr>
              <w:sdtContent>
                <w:r w:rsidR="005872B1" w:rsidRPr="00E50452">
                  <w:t>Contact</w:t>
                </w:r>
              </w:sdtContent>
            </w:sdt>
          </w:p>
          <w:p w14:paraId="277A4D20" w14:textId="29419E6E" w:rsidR="005872B1" w:rsidRPr="00C438E2" w:rsidRDefault="00D27846" w:rsidP="005872B1">
            <w:pPr>
              <w:jc w:val="right"/>
            </w:pPr>
            <w:r>
              <w:t>Cebu City, Philippines</w:t>
            </w:r>
          </w:p>
          <w:p w14:paraId="19ED8451" w14:textId="2CAC5E52" w:rsidR="005872B1" w:rsidRPr="00C438E2" w:rsidRDefault="00D27846" w:rsidP="005872B1">
            <w:pPr>
              <w:jc w:val="right"/>
            </w:pPr>
            <w:r>
              <w:t>+63 966 381 5413</w:t>
            </w:r>
          </w:p>
          <w:p w14:paraId="47F9DA09" w14:textId="3FB18389" w:rsidR="005872B1" w:rsidRPr="00C438E2" w:rsidRDefault="00D27846" w:rsidP="005872B1">
            <w:pPr>
              <w:jc w:val="right"/>
            </w:pPr>
            <w:hyperlink r:id="rId10" w:history="1">
              <w:r w:rsidRPr="00D27846">
                <w:rPr>
                  <w:rStyle w:val="Hyperlink"/>
                </w:rPr>
                <w:t>cukellytom@gmail.com</w:t>
              </w:r>
            </w:hyperlink>
          </w:p>
          <w:p w14:paraId="1B6DED7F" w14:textId="3843D4F5" w:rsidR="005872B1" w:rsidRDefault="00D27846" w:rsidP="005872B1">
            <w:pPr>
              <w:jc w:val="right"/>
            </w:pPr>
            <w:hyperlink r:id="rId11" w:history="1">
              <w:r w:rsidRPr="00D27846">
                <w:rPr>
                  <w:rStyle w:val="Hyperlink"/>
                </w:rPr>
                <w:t>Portfolio Website</w:t>
              </w:r>
            </w:hyperlink>
          </w:p>
          <w:p w14:paraId="572E7777" w14:textId="6F66C3AE" w:rsidR="00D27846" w:rsidRDefault="008E04C2" w:rsidP="005872B1">
            <w:pPr>
              <w:jc w:val="right"/>
            </w:pPr>
            <w:hyperlink r:id="rId12" w:history="1">
              <w:proofErr w:type="spellStart"/>
              <w:r w:rsidRPr="008E04C2">
                <w:rPr>
                  <w:rStyle w:val="Hyperlink"/>
                </w:rPr>
                <w:t>Github</w:t>
              </w:r>
              <w:proofErr w:type="spellEnd"/>
            </w:hyperlink>
          </w:p>
        </w:tc>
        <w:tc>
          <w:tcPr>
            <w:tcW w:w="6570" w:type="dxa"/>
            <w:gridSpan w:val="2"/>
            <w:tcBorders>
              <w:top w:val="single" w:sz="12" w:space="0" w:color="3C3388" w:themeColor="accent6"/>
              <w:left w:val="single" w:sz="12" w:space="0" w:color="3C3388" w:themeColor="accent6"/>
            </w:tcBorders>
          </w:tcPr>
          <w:p w14:paraId="2CA9F529" w14:textId="77777777" w:rsidR="00663D85" w:rsidRDefault="00000000" w:rsidP="00A351D9">
            <w:pPr>
              <w:pStyle w:val="Heading1"/>
            </w:pPr>
            <w:sdt>
              <w:sdtPr>
                <w:id w:val="1456685126"/>
                <w:placeholder>
                  <w:docPart w:val="6FB8395F4CDB4968A3CB3CBAC1F0B1D0"/>
                </w:placeholder>
                <w:temporary/>
                <w:showingPlcHdr/>
                <w15:appearance w15:val="hidden"/>
                <w:text/>
              </w:sdtPr>
              <w:sdtContent>
                <w:r w:rsidR="00A351D9" w:rsidRPr="00343F1A">
                  <w:t>Objective</w:t>
                </w:r>
              </w:sdtContent>
            </w:sdt>
          </w:p>
          <w:p w14:paraId="0F2EF313" w14:textId="36813B4E" w:rsidR="005872B1" w:rsidRDefault="00000000" w:rsidP="00672A17">
            <w:sdt>
              <w:sdtPr>
                <w:id w:val="1699656060"/>
                <w:placeholder>
                  <w:docPart w:val="B21C16B95A2647CFAB598AB9A8082717"/>
                </w:placeholder>
                <w15:appearance w15:val="hidden"/>
              </w:sdtPr>
              <w:sdtContent>
                <w:r w:rsidR="00D27846">
                  <w:t>As a self-taught Full Stack Web Developer with a successful track record in freelance projects, including tutoring. I am seeking opportunities to contribute my skills and creativity to a dynamic team. Eager to apply the skills I have learned in the web development industry to various roles and drive innovative solutions.</w:t>
                </w:r>
              </w:sdtContent>
            </w:sdt>
            <w:r w:rsidR="00672A17">
              <w:t xml:space="preserve"> </w:t>
            </w:r>
          </w:p>
        </w:tc>
      </w:tr>
      <w:tr w:rsidR="00343F1A" w14:paraId="7B94B004" w14:textId="77777777" w:rsidTr="00F710C2">
        <w:tblPrEx>
          <w:tblCellMar>
            <w:top w:w="216" w:type="dxa"/>
            <w:left w:w="216" w:type="dxa"/>
            <w:right w:w="216" w:type="dxa"/>
          </w:tblCellMar>
        </w:tblPrEx>
        <w:trPr>
          <w:trHeight w:val="4545"/>
        </w:trPr>
        <w:tc>
          <w:tcPr>
            <w:tcW w:w="3510" w:type="dxa"/>
            <w:gridSpan w:val="2"/>
            <w:tcBorders>
              <w:right w:val="single" w:sz="12" w:space="0" w:color="3C3388" w:themeColor="accent6"/>
            </w:tcBorders>
          </w:tcPr>
          <w:p w14:paraId="21513BF7" w14:textId="77777777" w:rsidR="00343F1A" w:rsidRPr="00343F1A" w:rsidRDefault="00000000" w:rsidP="00A351D9">
            <w:pPr>
              <w:pStyle w:val="Heading1"/>
              <w:jc w:val="right"/>
            </w:pPr>
            <w:sdt>
              <w:sdtPr>
                <w:id w:val="1723097672"/>
                <w:placeholder>
                  <w:docPart w:val="A72C892DEF5144DFBB3963A5543B440A"/>
                </w:placeholder>
                <w:temporary/>
                <w:showingPlcHdr/>
                <w15:appearance w15:val="hidden"/>
                <w:text/>
              </w:sdtPr>
              <w:sdtContent>
                <w:r w:rsidR="00343F1A">
                  <w:t>Education</w:t>
                </w:r>
              </w:sdtContent>
            </w:sdt>
          </w:p>
          <w:p w14:paraId="44762801" w14:textId="581B7E19" w:rsidR="00A351D9" w:rsidRPr="00C438E2" w:rsidRDefault="008E04C2" w:rsidP="00A351D9">
            <w:pPr>
              <w:jc w:val="right"/>
            </w:pPr>
            <w:r>
              <w:t>Cebu Institute of Technology University</w:t>
            </w:r>
          </w:p>
          <w:p w14:paraId="432BE780" w14:textId="5F8912E2" w:rsidR="00A351D9" w:rsidRDefault="008E04C2" w:rsidP="00A351D9">
            <w:pPr>
              <w:jc w:val="right"/>
            </w:pPr>
            <w:r>
              <w:t>2021-2022</w:t>
            </w:r>
          </w:p>
          <w:p w14:paraId="0D2E2CDF" w14:textId="1363149E" w:rsidR="008E04C2" w:rsidRPr="00C438E2" w:rsidRDefault="008E04C2" w:rsidP="00A351D9">
            <w:pPr>
              <w:jc w:val="right"/>
            </w:pPr>
            <w:r>
              <w:t>BS Computer Science</w:t>
            </w:r>
          </w:p>
          <w:p w14:paraId="065D03D4" w14:textId="0B2F70C4" w:rsidR="00343F1A" w:rsidRPr="008E04C2" w:rsidRDefault="008E04C2" w:rsidP="00A351D9">
            <w:pPr>
              <w:jc w:val="right"/>
            </w:pPr>
            <w:r>
              <w:t>Undergraduate, 2</w:t>
            </w:r>
            <w:r>
              <w:rPr>
                <w:vertAlign w:val="superscript"/>
              </w:rPr>
              <w:t>nd</w:t>
            </w:r>
            <w:r>
              <w:t xml:space="preserve"> year</w:t>
            </w:r>
          </w:p>
          <w:p w14:paraId="396885D4" w14:textId="77777777" w:rsidR="00343F1A" w:rsidRDefault="00343F1A" w:rsidP="00A351D9">
            <w:pPr>
              <w:jc w:val="right"/>
            </w:pPr>
          </w:p>
          <w:p w14:paraId="79E2D720" w14:textId="77777777" w:rsidR="00343F1A" w:rsidRDefault="00343F1A" w:rsidP="00A351D9">
            <w:pPr>
              <w:jc w:val="right"/>
            </w:pPr>
          </w:p>
          <w:p w14:paraId="0E63E0E9" w14:textId="77777777" w:rsidR="00343F1A" w:rsidRDefault="00000000" w:rsidP="00A351D9">
            <w:pPr>
              <w:pStyle w:val="Heading1"/>
              <w:jc w:val="right"/>
            </w:pPr>
            <w:sdt>
              <w:sdtPr>
                <w:id w:val="-242716918"/>
                <w:placeholder>
                  <w:docPart w:val="9673692C735041718F99D2ABF9EE09D0"/>
                </w:placeholder>
                <w:temporary/>
                <w:showingPlcHdr/>
                <w15:appearance w15:val="hidden"/>
                <w:text/>
              </w:sdtPr>
              <w:sdtContent>
                <w:r w:rsidR="00343F1A" w:rsidRPr="00343F1A">
                  <w:t>Key Skills</w:t>
                </w:r>
              </w:sdtContent>
            </w:sdt>
          </w:p>
          <w:p w14:paraId="28B80EE8" w14:textId="05109604" w:rsidR="00A351D9" w:rsidRPr="00C438E2" w:rsidRDefault="008E04C2" w:rsidP="00A351D9">
            <w:pPr>
              <w:jc w:val="right"/>
            </w:pPr>
            <w:r>
              <w:t>Problem Solving</w:t>
            </w:r>
          </w:p>
          <w:p w14:paraId="38209FF7" w14:textId="2C949643" w:rsidR="00A351D9" w:rsidRPr="00C438E2" w:rsidRDefault="008E04C2" w:rsidP="00A351D9">
            <w:pPr>
              <w:jc w:val="right"/>
            </w:pPr>
            <w:r>
              <w:t>Self-Directive Learning</w:t>
            </w:r>
          </w:p>
          <w:p w14:paraId="56A59DB9" w14:textId="68B44C18" w:rsidR="00A351D9" w:rsidRPr="00C438E2" w:rsidRDefault="008E04C2" w:rsidP="00A351D9">
            <w:pPr>
              <w:jc w:val="right"/>
            </w:pPr>
            <w:r>
              <w:t>Client Collaboration</w:t>
            </w:r>
          </w:p>
          <w:p w14:paraId="2AA097A0" w14:textId="7CA1C232" w:rsidR="00A351D9" w:rsidRPr="00C438E2" w:rsidRDefault="008E04C2" w:rsidP="00A351D9">
            <w:pPr>
              <w:jc w:val="right"/>
            </w:pPr>
            <w:r>
              <w:t>Critical Thinking</w:t>
            </w:r>
          </w:p>
          <w:p w14:paraId="6DE5B1A9" w14:textId="75A9A9FE" w:rsidR="00343F1A" w:rsidRDefault="00343F1A" w:rsidP="008E04C2">
            <w:pPr>
              <w:ind w:right="100"/>
              <w:jc w:val="right"/>
            </w:pPr>
          </w:p>
        </w:tc>
        <w:tc>
          <w:tcPr>
            <w:tcW w:w="6570" w:type="dxa"/>
            <w:gridSpan w:val="2"/>
            <w:tcBorders>
              <w:left w:val="single" w:sz="12" w:space="0" w:color="3C3388" w:themeColor="accent6"/>
            </w:tcBorders>
          </w:tcPr>
          <w:p w14:paraId="1FDD86C0" w14:textId="77777777" w:rsidR="00343F1A" w:rsidRPr="00343F1A" w:rsidRDefault="00000000" w:rsidP="00A351D9">
            <w:pPr>
              <w:pStyle w:val="Heading1"/>
            </w:pPr>
            <w:sdt>
              <w:sdtPr>
                <w:id w:val="1214006938"/>
                <w:placeholder>
                  <w:docPart w:val="283E35E7487742999D9756EB9E04509C"/>
                </w:placeholder>
                <w:temporary/>
                <w:showingPlcHdr/>
                <w15:appearance w15:val="hidden"/>
                <w:text/>
              </w:sdtPr>
              <w:sdtContent>
                <w:r w:rsidR="00A351D9" w:rsidRPr="00343F1A">
                  <w:rPr>
                    <w:rStyle w:val="Heading1Char"/>
                  </w:rPr>
                  <w:t>Experience</w:t>
                </w:r>
              </w:sdtContent>
            </w:sdt>
          </w:p>
          <w:p w14:paraId="10872C06" w14:textId="20022382" w:rsidR="00343F1A" w:rsidRDefault="00D27846" w:rsidP="00A351D9">
            <w:pPr>
              <w:pStyle w:val="Heading2"/>
            </w:pPr>
            <w:r>
              <w:t>November 2022 - present</w:t>
            </w:r>
          </w:p>
          <w:p w14:paraId="2CB0A578" w14:textId="51D0AE62" w:rsidR="00343F1A" w:rsidRDefault="00D27846" w:rsidP="00A351D9">
            <w:r>
              <w:rPr>
                <w:rStyle w:val="Emphasis"/>
              </w:rPr>
              <w:t>Web Developer</w:t>
            </w:r>
            <w:r w:rsidR="00A351D9">
              <w:rPr>
                <w:rStyle w:val="Emphasis"/>
              </w:rPr>
              <w:t xml:space="preserve"> </w:t>
            </w:r>
            <w:r w:rsidR="00343F1A">
              <w:t xml:space="preserve">| </w:t>
            </w:r>
            <w:r>
              <w:t>Freelance</w:t>
            </w:r>
          </w:p>
          <w:p w14:paraId="2D46DB3F" w14:textId="3049E643" w:rsidR="00D27846" w:rsidRPr="000E1D44" w:rsidRDefault="00D27846" w:rsidP="00D27846">
            <w:pPr>
              <w:pStyle w:val="ListParagraph"/>
              <w:numPr>
                <w:ilvl w:val="0"/>
                <w:numId w:val="3"/>
              </w:numPr>
            </w:pPr>
            <w:r>
              <w:t>Designed and developed websites for various clients, focusing on creating user-friendly and visually appealing web solutions.</w:t>
            </w:r>
          </w:p>
          <w:p w14:paraId="0FC8A46B" w14:textId="77777777" w:rsidR="00343F1A" w:rsidRDefault="00343F1A" w:rsidP="00A351D9"/>
          <w:p w14:paraId="4AD02909" w14:textId="2EC30F58" w:rsidR="008E04C2" w:rsidRPr="008E04C2" w:rsidRDefault="00D27846" w:rsidP="008E04C2">
            <w:pPr>
              <w:pStyle w:val="Heading2"/>
            </w:pPr>
            <w:r>
              <w:t>September 2022 – march 2023</w:t>
            </w:r>
            <w:r w:rsidR="00A351D9">
              <w:t xml:space="preserve"> </w:t>
            </w:r>
          </w:p>
          <w:p w14:paraId="1BE982AB" w14:textId="7FF5CF2E" w:rsidR="00A351D9" w:rsidRPr="000E1D44" w:rsidRDefault="00D27846" w:rsidP="00A351D9">
            <w:r>
              <w:rPr>
                <w:rStyle w:val="Emphasis"/>
              </w:rPr>
              <w:t>C Programmer</w:t>
            </w:r>
            <w:r w:rsidR="00A351D9">
              <w:rPr>
                <w:rStyle w:val="Emphasis"/>
              </w:rPr>
              <w:t xml:space="preserve"> </w:t>
            </w:r>
            <w:r w:rsidR="00A351D9">
              <w:t xml:space="preserve">| </w:t>
            </w:r>
            <w:r>
              <w:t>Freelance</w:t>
            </w:r>
          </w:p>
          <w:p w14:paraId="684697B6" w14:textId="0F6D4989" w:rsidR="00343F1A" w:rsidRDefault="00D27846" w:rsidP="00D27846">
            <w:pPr>
              <w:pStyle w:val="ListParagraph"/>
              <w:numPr>
                <w:ilvl w:val="0"/>
                <w:numId w:val="3"/>
              </w:numPr>
            </w:pPr>
            <w:r>
              <w:t>Developed C programs, and provided guidance on code functionality and programming concepts.</w:t>
            </w:r>
          </w:p>
          <w:p w14:paraId="7B580A6B" w14:textId="3AA611B3" w:rsidR="00343F1A" w:rsidRDefault="00D27846" w:rsidP="00A351D9">
            <w:pPr>
              <w:pStyle w:val="ListParagraph"/>
              <w:numPr>
                <w:ilvl w:val="0"/>
                <w:numId w:val="3"/>
              </w:numPr>
            </w:pPr>
            <w:r>
              <w:t>Tutored clients on programming techniques and explained code logic and functions.</w:t>
            </w:r>
          </w:p>
        </w:tc>
      </w:tr>
      <w:tr w:rsidR="00A351D9" w14:paraId="05262741" w14:textId="77777777" w:rsidTr="00F710C2">
        <w:tblPrEx>
          <w:tblCellMar>
            <w:top w:w="216" w:type="dxa"/>
            <w:left w:w="216" w:type="dxa"/>
            <w:right w:w="216" w:type="dxa"/>
          </w:tblCellMar>
        </w:tblPrEx>
        <w:trPr>
          <w:trHeight w:val="1152"/>
        </w:trPr>
        <w:tc>
          <w:tcPr>
            <w:tcW w:w="3510" w:type="dxa"/>
            <w:gridSpan w:val="2"/>
            <w:tcBorders>
              <w:right w:val="single" w:sz="12" w:space="0" w:color="3C3388" w:themeColor="accent6"/>
            </w:tcBorders>
          </w:tcPr>
          <w:p w14:paraId="50716F0D" w14:textId="77777777" w:rsidR="00A351D9" w:rsidRDefault="00A351D9" w:rsidP="00A351D9">
            <w:pPr>
              <w:pStyle w:val="Heading1"/>
              <w:jc w:val="right"/>
            </w:pPr>
          </w:p>
        </w:tc>
        <w:tc>
          <w:tcPr>
            <w:tcW w:w="6570" w:type="dxa"/>
            <w:gridSpan w:val="2"/>
            <w:tcBorders>
              <w:left w:val="single" w:sz="12" w:space="0" w:color="3C3388" w:themeColor="accent6"/>
            </w:tcBorders>
          </w:tcPr>
          <w:p w14:paraId="5B632242" w14:textId="1001CA22" w:rsidR="00A351D9" w:rsidRDefault="00A351D9" w:rsidP="00A351D9"/>
        </w:tc>
      </w:tr>
    </w:tbl>
    <w:p w14:paraId="23BCA3F5" w14:textId="77777777" w:rsidR="0009273C" w:rsidRDefault="0009273C" w:rsidP="00843C42"/>
    <w:sectPr w:rsidR="0009273C" w:rsidSect="00672A17">
      <w:pgSz w:w="12240" w:h="15840" w:code="1"/>
      <w:pgMar w:top="1080" w:right="1080" w:bottom="1080" w:left="1080" w:header="709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65719" w14:textId="77777777" w:rsidR="001056BE" w:rsidRDefault="001056BE" w:rsidP="00F316AD">
      <w:r>
        <w:separator/>
      </w:r>
    </w:p>
  </w:endnote>
  <w:endnote w:type="continuationSeparator" w:id="0">
    <w:p w14:paraId="286C9733" w14:textId="77777777" w:rsidR="001056BE" w:rsidRDefault="001056BE" w:rsidP="00F316AD">
      <w:r>
        <w:continuationSeparator/>
      </w:r>
    </w:p>
  </w:endnote>
  <w:endnote w:type="continuationNotice" w:id="1">
    <w:p w14:paraId="0CE1A9A1" w14:textId="77777777" w:rsidR="001056BE" w:rsidRDefault="001056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77644" w14:textId="77777777" w:rsidR="001056BE" w:rsidRDefault="001056BE" w:rsidP="00F316AD">
      <w:r>
        <w:separator/>
      </w:r>
    </w:p>
  </w:footnote>
  <w:footnote w:type="continuationSeparator" w:id="0">
    <w:p w14:paraId="5BDDD569" w14:textId="77777777" w:rsidR="001056BE" w:rsidRDefault="001056BE" w:rsidP="00F316AD">
      <w:r>
        <w:continuationSeparator/>
      </w:r>
    </w:p>
  </w:footnote>
  <w:footnote w:type="continuationNotice" w:id="1">
    <w:p w14:paraId="0841EF24" w14:textId="77777777" w:rsidR="001056BE" w:rsidRDefault="001056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6F3EA" w:themeColor="accent5"/>
      </w:rPr>
    </w:lvl>
  </w:abstractNum>
  <w:abstractNum w:abstractNumId="1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C4D1C"/>
    <w:multiLevelType w:val="hybridMultilevel"/>
    <w:tmpl w:val="23302B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500427">
    <w:abstractNumId w:val="0"/>
  </w:num>
  <w:num w:numId="2" w16cid:durableId="1137796067">
    <w:abstractNumId w:val="1"/>
  </w:num>
  <w:num w:numId="3" w16cid:durableId="387218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46"/>
    <w:rsid w:val="0001399F"/>
    <w:rsid w:val="0009273C"/>
    <w:rsid w:val="00095D41"/>
    <w:rsid w:val="000C5404"/>
    <w:rsid w:val="000E1D44"/>
    <w:rsid w:val="001056BE"/>
    <w:rsid w:val="00163282"/>
    <w:rsid w:val="00183E89"/>
    <w:rsid w:val="001A375F"/>
    <w:rsid w:val="001E50B8"/>
    <w:rsid w:val="001F1F0D"/>
    <w:rsid w:val="00205A46"/>
    <w:rsid w:val="0020696E"/>
    <w:rsid w:val="00225BAE"/>
    <w:rsid w:val="002356A2"/>
    <w:rsid w:val="002407D0"/>
    <w:rsid w:val="0024775A"/>
    <w:rsid w:val="00263514"/>
    <w:rsid w:val="002B3E61"/>
    <w:rsid w:val="002D1060"/>
    <w:rsid w:val="002D12DA"/>
    <w:rsid w:val="002D4AEB"/>
    <w:rsid w:val="003019B2"/>
    <w:rsid w:val="00343F1A"/>
    <w:rsid w:val="0034688D"/>
    <w:rsid w:val="003B34F6"/>
    <w:rsid w:val="003B5713"/>
    <w:rsid w:val="0040233B"/>
    <w:rsid w:val="004C6953"/>
    <w:rsid w:val="00507AFD"/>
    <w:rsid w:val="00507E93"/>
    <w:rsid w:val="00511A6E"/>
    <w:rsid w:val="00535EE8"/>
    <w:rsid w:val="005675E7"/>
    <w:rsid w:val="0057534A"/>
    <w:rsid w:val="005872B1"/>
    <w:rsid w:val="00605A5B"/>
    <w:rsid w:val="00652B25"/>
    <w:rsid w:val="00663D85"/>
    <w:rsid w:val="00672A17"/>
    <w:rsid w:val="006818E7"/>
    <w:rsid w:val="006C60E6"/>
    <w:rsid w:val="006E70D3"/>
    <w:rsid w:val="0075038B"/>
    <w:rsid w:val="007B0F94"/>
    <w:rsid w:val="007C14FA"/>
    <w:rsid w:val="00815943"/>
    <w:rsid w:val="00843C42"/>
    <w:rsid w:val="00860DB6"/>
    <w:rsid w:val="0088104A"/>
    <w:rsid w:val="00896FA4"/>
    <w:rsid w:val="008B045B"/>
    <w:rsid w:val="008B507E"/>
    <w:rsid w:val="008C1972"/>
    <w:rsid w:val="008E04C2"/>
    <w:rsid w:val="00987486"/>
    <w:rsid w:val="0099359E"/>
    <w:rsid w:val="009941DA"/>
    <w:rsid w:val="00996C62"/>
    <w:rsid w:val="00A10D34"/>
    <w:rsid w:val="00A30F44"/>
    <w:rsid w:val="00A351D9"/>
    <w:rsid w:val="00A70004"/>
    <w:rsid w:val="00A77921"/>
    <w:rsid w:val="00AD0DB9"/>
    <w:rsid w:val="00B111F4"/>
    <w:rsid w:val="00B2124F"/>
    <w:rsid w:val="00B575FB"/>
    <w:rsid w:val="00B6190E"/>
    <w:rsid w:val="00BD4217"/>
    <w:rsid w:val="00C1095A"/>
    <w:rsid w:val="00C40429"/>
    <w:rsid w:val="00C438E2"/>
    <w:rsid w:val="00C55D85"/>
    <w:rsid w:val="00C81523"/>
    <w:rsid w:val="00CA2273"/>
    <w:rsid w:val="00CC7254"/>
    <w:rsid w:val="00CD50FD"/>
    <w:rsid w:val="00D27846"/>
    <w:rsid w:val="00D47124"/>
    <w:rsid w:val="00D575D3"/>
    <w:rsid w:val="00D64184"/>
    <w:rsid w:val="00D747F5"/>
    <w:rsid w:val="00DA0D2A"/>
    <w:rsid w:val="00DA31B4"/>
    <w:rsid w:val="00DA74E2"/>
    <w:rsid w:val="00DD5D7B"/>
    <w:rsid w:val="00E50452"/>
    <w:rsid w:val="00E86958"/>
    <w:rsid w:val="00EB4F4F"/>
    <w:rsid w:val="00F003B0"/>
    <w:rsid w:val="00F13F04"/>
    <w:rsid w:val="00F2368E"/>
    <w:rsid w:val="00F316AD"/>
    <w:rsid w:val="00F4501B"/>
    <w:rsid w:val="00F710C2"/>
    <w:rsid w:val="00F9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7EA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3F1A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4F4F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43F1A"/>
    <w:pPr>
      <w:outlineLvl w:val="1"/>
    </w:pPr>
    <w:rPr>
      <w:caps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B4F4F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customStyle="1" w:styleId="TitleChar">
    <w:name w:val="Title Char"/>
    <w:basedOn w:val="DefaultParagraphFont"/>
    <w:link w:val="Title"/>
    <w:rsid w:val="00EB4F4F"/>
    <w:rPr>
      <w:rFonts w:asciiTheme="majorHAnsi" w:hAnsiTheme="majorHAnsi" w:cs="Times New Roman (Body CS)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E50452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E50452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EB4F4F"/>
    <w:rPr>
      <w:rFonts w:asciiTheme="majorHAnsi" w:hAnsiTheme="majorHAnsi" w:cs="Times New Roman (Body CS)"/>
      <w:color w:val="3C3388" w:themeColor="accent6"/>
      <w:sz w:val="28"/>
    </w:rPr>
  </w:style>
  <w:style w:type="character" w:styleId="Hyperlink">
    <w:name w:val="Hyperlink"/>
    <w:basedOn w:val="DefaultParagraphFont"/>
    <w:uiPriority w:val="99"/>
    <w:semiHidden/>
    <w:rsid w:val="005872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343F1A"/>
    <w:rPr>
      <w:rFonts w:cs="Times New Roman (Body CS)"/>
      <w:caps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customStyle="1" w:styleId="Style1">
    <w:name w:val="Style1"/>
    <w:basedOn w:val="TableNormal"/>
    <w:uiPriority w:val="99"/>
    <w:rsid w:val="00183E89"/>
    <w:tblPr>
      <w:tblBorders>
        <w:top w:val="single" w:sz="12" w:space="0" w:color="B7E5ED" w:themeColor="accent4"/>
        <w:insideV w:val="single" w:sz="12" w:space="0" w:color="B7E5ED" w:themeColor="accent4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customStyle="1" w:styleId="BulletedList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Emphasis">
    <w:name w:val="Emphasis"/>
    <w:uiPriority w:val="20"/>
    <w:rsid w:val="00EB4F4F"/>
    <w:rPr>
      <w:b/>
      <w:color w:val="3C3388" w:themeColor="accent6"/>
    </w:rPr>
  </w:style>
  <w:style w:type="paragraph" w:styleId="ListParagraph">
    <w:name w:val="List Paragraph"/>
    <w:basedOn w:val="Normal"/>
    <w:uiPriority w:val="34"/>
    <w:semiHidden/>
    <w:qFormat/>
    <w:rsid w:val="00D278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KellyC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elly-cu.vercel.app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ukellytom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a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1315A59CD6459CBEE235262A584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30F9D-CA30-479B-BD6A-68251B50AD4B}"/>
      </w:docPartPr>
      <w:docPartBody>
        <w:p w:rsidR="00000000" w:rsidRDefault="00000000">
          <w:pPr>
            <w:pStyle w:val="2C1315A59CD6459CBEE235262A584508"/>
          </w:pPr>
          <w:r w:rsidRPr="00E50452">
            <w:t>Contact</w:t>
          </w:r>
        </w:p>
      </w:docPartBody>
    </w:docPart>
    <w:docPart>
      <w:docPartPr>
        <w:name w:val="6FB8395F4CDB4968A3CB3CBAC1F0B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B384D-4057-4D7D-A8F5-1C8BFFA39A0B}"/>
      </w:docPartPr>
      <w:docPartBody>
        <w:p w:rsidR="00000000" w:rsidRDefault="00000000">
          <w:pPr>
            <w:pStyle w:val="6FB8395F4CDB4968A3CB3CBAC1F0B1D0"/>
          </w:pPr>
          <w:r w:rsidRPr="00343F1A">
            <w:t>Objective</w:t>
          </w:r>
        </w:p>
      </w:docPartBody>
    </w:docPart>
    <w:docPart>
      <w:docPartPr>
        <w:name w:val="B21C16B95A2647CFAB598AB9A8082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6FB4-BBDA-478A-8611-FCCCE398286A}"/>
      </w:docPartPr>
      <w:docPartBody>
        <w:p w:rsidR="00000000" w:rsidRDefault="00000000">
          <w:pPr>
            <w:pStyle w:val="B21C16B95A2647CFAB598AB9A8082717"/>
          </w:pPr>
          <w:r w:rsidRPr="00672A17">
            <w:t>As an assistant manager, my primary objective is to support the functioning of business operations by managing staff, coordinating operations, and ensuring exceptional customer service. I aim to create a positive and productive work environment by communicating with team members, setting clear goals, and monitoring performance.</w:t>
          </w:r>
        </w:p>
      </w:docPartBody>
    </w:docPart>
    <w:docPart>
      <w:docPartPr>
        <w:name w:val="A72C892DEF5144DFBB3963A5543B4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98A2F-824F-4EE3-9D88-CA2D72021EBF}"/>
      </w:docPartPr>
      <w:docPartBody>
        <w:p w:rsidR="00000000" w:rsidRDefault="00000000">
          <w:pPr>
            <w:pStyle w:val="A72C892DEF5144DFBB3963A5543B440A"/>
          </w:pPr>
          <w:r>
            <w:t>Education</w:t>
          </w:r>
        </w:p>
      </w:docPartBody>
    </w:docPart>
    <w:docPart>
      <w:docPartPr>
        <w:name w:val="9673692C735041718F99D2ABF9EE0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4A341-7474-4815-9BEC-862C44AE28A4}"/>
      </w:docPartPr>
      <w:docPartBody>
        <w:p w:rsidR="00000000" w:rsidRDefault="00000000">
          <w:pPr>
            <w:pStyle w:val="9673692C735041718F99D2ABF9EE09D0"/>
          </w:pPr>
          <w:r w:rsidRPr="00343F1A">
            <w:t>Key Skills</w:t>
          </w:r>
        </w:p>
      </w:docPartBody>
    </w:docPart>
    <w:docPart>
      <w:docPartPr>
        <w:name w:val="283E35E7487742999D9756EB9E045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490E7-1AE2-4E65-890F-6FFCEB4D0EE7}"/>
      </w:docPartPr>
      <w:docPartBody>
        <w:p w:rsidR="00000000" w:rsidRDefault="00000000">
          <w:pPr>
            <w:pStyle w:val="283E35E7487742999D9756EB9E04509C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DF"/>
    <w:rsid w:val="002B3E61"/>
    <w:rsid w:val="00AB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0F9ED5" w:themeColor="accent4"/>
      <w:kern w:val="0"/>
      <w:sz w:val="28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1782A06034379827A2986E643A2DD">
    <w:name w:val="7971782A06034379827A2986E643A2DD"/>
  </w:style>
  <w:style w:type="paragraph" w:customStyle="1" w:styleId="77EC1AC3314C4A2BB5E1955C89B7F2D2">
    <w:name w:val="77EC1AC3314C4A2BB5E1955C89B7F2D2"/>
  </w:style>
  <w:style w:type="paragraph" w:customStyle="1" w:styleId="2C1315A59CD6459CBEE235262A584508">
    <w:name w:val="2C1315A59CD6459CBEE235262A584508"/>
  </w:style>
  <w:style w:type="paragraph" w:customStyle="1" w:styleId="AC0C7F9F1F234948ACDF397CF8B59AF9">
    <w:name w:val="AC0C7F9F1F234948ACDF397CF8B59AF9"/>
  </w:style>
  <w:style w:type="paragraph" w:customStyle="1" w:styleId="3A0898A863A34543BDD1BCF195DA5BB5">
    <w:name w:val="3A0898A863A34543BDD1BCF195DA5BB5"/>
  </w:style>
  <w:style w:type="paragraph" w:customStyle="1" w:styleId="5E61B20D8D3142A69A3E75F5F0E05271">
    <w:name w:val="5E61B20D8D3142A69A3E75F5F0E05271"/>
  </w:style>
  <w:style w:type="paragraph" w:customStyle="1" w:styleId="F59E9EDED7CC48368BC2831870422D80">
    <w:name w:val="F59E9EDED7CC48368BC2831870422D80"/>
  </w:style>
  <w:style w:type="paragraph" w:customStyle="1" w:styleId="6FB8395F4CDB4968A3CB3CBAC1F0B1D0">
    <w:name w:val="6FB8395F4CDB4968A3CB3CBAC1F0B1D0"/>
  </w:style>
  <w:style w:type="paragraph" w:customStyle="1" w:styleId="B21C16B95A2647CFAB598AB9A8082717">
    <w:name w:val="B21C16B95A2647CFAB598AB9A8082717"/>
  </w:style>
  <w:style w:type="paragraph" w:customStyle="1" w:styleId="A72C892DEF5144DFBB3963A5543B440A">
    <w:name w:val="A72C892DEF5144DFBB3963A5543B440A"/>
  </w:style>
  <w:style w:type="paragraph" w:customStyle="1" w:styleId="CDCA4D4AD58444499A837CEBE66D573C">
    <w:name w:val="CDCA4D4AD58444499A837CEBE66D573C"/>
  </w:style>
  <w:style w:type="paragraph" w:customStyle="1" w:styleId="CF85A58F212C42AB9D7B3F03C9629BCF">
    <w:name w:val="CF85A58F212C42AB9D7B3F03C9629BCF"/>
  </w:style>
  <w:style w:type="paragraph" w:customStyle="1" w:styleId="B113870B56AC4FCD8224CE4750A2E21E">
    <w:name w:val="B113870B56AC4FCD8224CE4750A2E21E"/>
  </w:style>
  <w:style w:type="paragraph" w:customStyle="1" w:styleId="0C89D384A9C44367B27C35145DB2D526">
    <w:name w:val="0C89D384A9C44367B27C35145DB2D526"/>
  </w:style>
  <w:style w:type="paragraph" w:customStyle="1" w:styleId="9673692C735041718F99D2ABF9EE09D0">
    <w:name w:val="9673692C735041718F99D2ABF9EE09D0"/>
  </w:style>
  <w:style w:type="paragraph" w:customStyle="1" w:styleId="5F9CC479FF1345D98D6558FD91D323CE">
    <w:name w:val="5F9CC479FF1345D98D6558FD91D323CE"/>
  </w:style>
  <w:style w:type="paragraph" w:customStyle="1" w:styleId="8B35E03C6F1845FE9D460DE6AC92290E">
    <w:name w:val="8B35E03C6F1845FE9D460DE6AC92290E"/>
  </w:style>
  <w:style w:type="paragraph" w:customStyle="1" w:styleId="1CC122A9CE9D4E9B86EB2DB09B7A8B02">
    <w:name w:val="1CC122A9CE9D4E9B86EB2DB09B7A8B02"/>
  </w:style>
  <w:style w:type="paragraph" w:customStyle="1" w:styleId="A96EE311F2AF4893B80E41B7441B2D1F">
    <w:name w:val="A96EE311F2AF4893B80E41B7441B2D1F"/>
  </w:style>
  <w:style w:type="paragraph" w:customStyle="1" w:styleId="6A7A6AB4B400458AB0E16036545C38F9">
    <w:name w:val="6A7A6AB4B400458AB0E16036545C38F9"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inorHAnsi" w:hAnsiTheme="majorHAnsi" w:cs="Times New Roman (Body CS)"/>
      <w:color w:val="0F9ED5" w:themeColor="accent4"/>
      <w:kern w:val="0"/>
      <w:sz w:val="28"/>
      <w:lang w:val="en-US" w:eastAsia="en-US"/>
      <w14:ligatures w14:val="none"/>
    </w:rPr>
  </w:style>
  <w:style w:type="paragraph" w:customStyle="1" w:styleId="283E35E7487742999D9756EB9E04509C">
    <w:name w:val="283E35E7487742999D9756EB9E04509C"/>
  </w:style>
  <w:style w:type="paragraph" w:customStyle="1" w:styleId="46FD870C35AC4C59BBCF48C7ED9B948C">
    <w:name w:val="46FD870C35AC4C59BBCF48C7ED9B948C"/>
  </w:style>
  <w:style w:type="character" w:styleId="Emphasis">
    <w:name w:val="Emphasis"/>
    <w:uiPriority w:val="20"/>
    <w:rPr>
      <w:b/>
      <w:color w:val="0F9ED5" w:themeColor="accent4"/>
    </w:rPr>
  </w:style>
  <w:style w:type="paragraph" w:customStyle="1" w:styleId="586C5925D3A0451580FA9DCBCBED6658">
    <w:name w:val="586C5925D3A0451580FA9DCBCBED6658"/>
  </w:style>
  <w:style w:type="paragraph" w:customStyle="1" w:styleId="A525EB81F71749CFAE3448C24B56DD2B">
    <w:name w:val="A525EB81F71749CFAE3448C24B56DD2B"/>
  </w:style>
  <w:style w:type="paragraph" w:customStyle="1" w:styleId="693ECC678B3142CE9F8ED71B7322F9B3">
    <w:name w:val="693ECC678B3142CE9F8ED71B7322F9B3"/>
  </w:style>
  <w:style w:type="paragraph" w:customStyle="1" w:styleId="640FD9A5CD4446B593BF8FB7DC514161">
    <w:name w:val="640FD9A5CD4446B593BF8FB7DC514161"/>
  </w:style>
  <w:style w:type="paragraph" w:customStyle="1" w:styleId="EA9F4C31F48A48AFBCF63A75A6CBCA0B">
    <w:name w:val="EA9F4C31F48A48AFBCF63A75A6CBCA0B"/>
  </w:style>
  <w:style w:type="paragraph" w:customStyle="1" w:styleId="4684206232F4477F929F0CF09EA0FD38">
    <w:name w:val="4684206232F4477F929F0CF09EA0FD38"/>
  </w:style>
  <w:style w:type="paragraph" w:customStyle="1" w:styleId="E532DD15588F44CFBA2D7C68FE1A3558">
    <w:name w:val="E532DD15588F44CFBA2D7C68FE1A3558"/>
  </w:style>
  <w:style w:type="paragraph" w:customStyle="1" w:styleId="AAAF9F2E39B840DB9164518FEA8D7482">
    <w:name w:val="AAAF9F2E39B840DB9164518FEA8D7482"/>
  </w:style>
  <w:style w:type="paragraph" w:customStyle="1" w:styleId="FA8A05E891F44F239A368E53CA224489">
    <w:name w:val="FA8A05E891F44F239A368E53CA224489"/>
  </w:style>
  <w:style w:type="paragraph" w:customStyle="1" w:styleId="6C551EA96AB94B9B96F3E0A8CFF533CC">
    <w:name w:val="6C551EA96AB94B9B96F3E0A8CFF533CC"/>
  </w:style>
  <w:style w:type="paragraph" w:customStyle="1" w:styleId="D16C2630D58D48C188F256E37BB85B65">
    <w:name w:val="D16C2630D58D48C188F256E37BB85B65"/>
  </w:style>
  <w:style w:type="paragraph" w:customStyle="1" w:styleId="1AD18F2D19F54A62A95F83F9B2622AA7">
    <w:name w:val="1AD18F2D19F54A62A95F83F9B2622AA7"/>
  </w:style>
  <w:style w:type="paragraph" w:customStyle="1" w:styleId="BF93E8F045174DC0AC431950EEF52514">
    <w:name w:val="BF93E8F045174DC0AC431950EEF525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A24AD-AD6E-4AFD-9777-3A7D7259EE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C51234F-26C5-4A2A-B51D-59D2C9E39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13B15-282C-43A3-9409-5244D18FF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management resume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2024-08-22T01:09:00Z</dcterms:created>
  <dcterms:modified xsi:type="dcterms:W3CDTF">2024-08-22T01:23:00Z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